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01BD" w14:textId="07A68D19" w:rsidR="00E22BE7" w:rsidRDefault="00D34AE1">
      <w:pPr>
        <w:pStyle w:val="ContactInfo"/>
      </w:pPr>
      <w:r w:rsidRPr="00D34AE1">
        <w:t xml:space="preserve">1st Palatine Hill, </w:t>
      </w:r>
      <w:r>
        <w:br/>
      </w:r>
      <w:r w:rsidRPr="00D34AE1">
        <w:t xml:space="preserve">Rome, Italy </w:t>
      </w:r>
      <w:r>
        <w:br/>
      </w:r>
      <w:r w:rsidRPr="00D34AE1">
        <w:t>555-555-0476</w:t>
      </w:r>
    </w:p>
    <w:p w14:paraId="70E28D3E" w14:textId="4103A475" w:rsidR="00E22BE7" w:rsidRDefault="00D34AE1">
      <w:pPr>
        <w:pStyle w:val="ContactInfo"/>
      </w:pPr>
      <w:r>
        <w:t>www.linkedin.com/in/lsulla</w:t>
      </w:r>
    </w:p>
    <w:p w14:paraId="3E517EB5" w14:textId="562376CE" w:rsidR="00E22BE7" w:rsidRPr="00F810E5" w:rsidRDefault="00D34AE1" w:rsidP="00F810E5">
      <w:pPr>
        <w:pStyle w:val="Email"/>
      </w:pPr>
      <w:r>
        <w:t>lsulla@nolle.com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1620"/>
        <w:gridCol w:w="8460"/>
      </w:tblGrid>
      <w:tr w:rsidR="00D96BD4" w:rsidRPr="00F810E5" w14:paraId="7F6D953C" w14:textId="77777777" w:rsidTr="00F810E5">
        <w:tc>
          <w:tcPr>
            <w:tcW w:w="10080" w:type="dxa"/>
            <w:gridSpan w:val="2"/>
            <w:tcBorders>
              <w:bottom w:val="nil"/>
            </w:tcBorders>
            <w:shd w:val="clear" w:color="auto" w:fill="577188" w:themeFill="accent1" w:themeFillShade="BF"/>
            <w:tcMar>
              <w:top w:w="0" w:type="dxa"/>
              <w:bottom w:w="0" w:type="dxa"/>
              <w:right w:w="475" w:type="dxa"/>
            </w:tcMar>
          </w:tcPr>
          <w:p w14:paraId="5776B0E8" w14:textId="65A3FEED" w:rsidR="00D96BD4" w:rsidRPr="00F810E5" w:rsidRDefault="00D34AE1" w:rsidP="00F810E5">
            <w:pPr>
              <w:pStyle w:val="Name"/>
            </w:pPr>
            <w:r w:rsidRPr="00D34AE1">
              <w:t>LUCIUS SULLA</w:t>
            </w:r>
          </w:p>
        </w:tc>
      </w:tr>
      <w:tr w:rsidR="00E22BE7" w14:paraId="3B3ADD57" w14:textId="77777777" w:rsidTr="006954C1">
        <w:tc>
          <w:tcPr>
            <w:tcW w:w="1620" w:type="dxa"/>
            <w:tcBorders>
              <w:top w:val="nil"/>
              <w:bottom w:val="single" w:sz="4" w:space="0" w:color="7E97AD" w:themeColor="accent1"/>
            </w:tcBorders>
            <w:tcMar>
              <w:top w:w="170" w:type="dxa"/>
              <w:right w:w="475" w:type="dxa"/>
            </w:tcMar>
          </w:tcPr>
          <w:p w14:paraId="2A0320A6" w14:textId="1A42ECC5" w:rsidR="00E22BE7" w:rsidRDefault="00D34AE1">
            <w:pPr>
              <w:pStyle w:val="Heading1"/>
              <w:outlineLvl w:val="0"/>
            </w:pPr>
            <w:r>
              <w:t>Highlights</w:t>
            </w:r>
          </w:p>
        </w:tc>
        <w:tc>
          <w:tcPr>
            <w:tcW w:w="8460" w:type="dxa"/>
            <w:tcBorders>
              <w:top w:val="nil"/>
              <w:bottom w:val="single" w:sz="4" w:space="0" w:color="7E97AD" w:themeColor="accent1"/>
            </w:tcBorders>
            <w:tcMar>
              <w:top w:w="170" w:type="dxa"/>
            </w:tcMar>
          </w:tcPr>
          <w:p w14:paraId="177B3D50" w14:textId="786ABE24" w:rsidR="00D34AE1" w:rsidRPr="006954C1" w:rsidRDefault="00D34AE1" w:rsidP="00D34AE1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6954C1">
              <w:rPr>
                <w:color w:val="auto"/>
              </w:rPr>
              <w:t>Around 11 years of experience in designing and developing enterprise level web application using PHP and CSS, HTML, DHTML, XHTML, JavaScript, XML, DOM, and AJAX Technology.</w:t>
            </w:r>
          </w:p>
          <w:p w14:paraId="6DEBDC4F" w14:textId="77777777" w:rsidR="00D34AE1" w:rsidRPr="006954C1" w:rsidRDefault="00D34AE1" w:rsidP="00D34AE1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6954C1">
              <w:rPr>
                <w:color w:val="auto"/>
              </w:rPr>
              <w:t xml:space="preserve">4+ years of experience on Agile </w:t>
            </w:r>
            <w:proofErr w:type="spellStart"/>
            <w:r w:rsidRPr="006954C1">
              <w:rPr>
                <w:color w:val="auto"/>
              </w:rPr>
              <w:t>Scumm</w:t>
            </w:r>
            <w:proofErr w:type="spellEnd"/>
            <w:r w:rsidRPr="006954C1">
              <w:rPr>
                <w:color w:val="auto"/>
              </w:rPr>
              <w:t xml:space="preserve"> Methodology</w:t>
            </w:r>
          </w:p>
          <w:p w14:paraId="0C6FB006" w14:textId="77777777" w:rsidR="00D34AE1" w:rsidRPr="006954C1" w:rsidRDefault="00D34AE1" w:rsidP="00D34AE1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6954C1">
              <w:rPr>
                <w:color w:val="auto"/>
              </w:rPr>
              <w:t>Expertise in project setup and development using object-oriented web application Zend Framework for developing enterprise applications</w:t>
            </w:r>
          </w:p>
          <w:p w14:paraId="33C08A42" w14:textId="24AAD4E0" w:rsidR="00D34AE1" w:rsidRPr="006954C1" w:rsidRDefault="00D34AE1" w:rsidP="00D34AE1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6954C1">
              <w:rPr>
                <w:color w:val="auto"/>
              </w:rPr>
              <w:t xml:space="preserve">Develop, </w:t>
            </w:r>
            <w:proofErr w:type="gramStart"/>
            <w:r w:rsidRPr="006954C1">
              <w:rPr>
                <w:color w:val="auto"/>
              </w:rPr>
              <w:t>test</w:t>
            </w:r>
            <w:proofErr w:type="gramEnd"/>
            <w:r w:rsidRPr="006954C1">
              <w:rPr>
                <w:color w:val="auto"/>
              </w:rPr>
              <w:t xml:space="preserve"> and implement cross-browser compatible Drupal themes using valid </w:t>
            </w:r>
            <w:proofErr w:type="spellStart"/>
            <w:r w:rsidRPr="006954C1">
              <w:rPr>
                <w:color w:val="auto"/>
              </w:rPr>
              <w:t>xHTML</w:t>
            </w:r>
            <w:proofErr w:type="spellEnd"/>
            <w:r w:rsidRPr="006954C1">
              <w:rPr>
                <w:color w:val="auto"/>
              </w:rPr>
              <w:t>/CSS</w:t>
            </w:r>
          </w:p>
          <w:p w14:paraId="48B5566A" w14:textId="537ED96E" w:rsidR="006954C1" w:rsidRPr="006954C1" w:rsidRDefault="006954C1" w:rsidP="00D34AE1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6954C1">
              <w:rPr>
                <w:color w:val="auto"/>
              </w:rPr>
              <w:t>Built sites using WAMPP and LAMPP</w:t>
            </w:r>
          </w:p>
          <w:p w14:paraId="7C84C2AA" w14:textId="77777777" w:rsidR="00D34AE1" w:rsidRPr="006954C1" w:rsidRDefault="00D34AE1" w:rsidP="00D34AE1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6954C1">
              <w:rPr>
                <w:color w:val="auto"/>
              </w:rPr>
              <w:t>Familiarity with large multi-server Drupal environments, administration, and integration with various third-party sites with open APIs.</w:t>
            </w:r>
          </w:p>
          <w:p w14:paraId="0C2CF8E9" w14:textId="5321FE60" w:rsidR="00D34AE1" w:rsidRPr="006954C1" w:rsidRDefault="00D34AE1" w:rsidP="00D34AE1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AB2789">
              <w:rPr>
                <w:rFonts w:ascii="Arial" w:hAnsi="Arial" w:cs="Arial"/>
                <w:color w:val="auto"/>
              </w:rPr>
              <w:t>Understanding of the LAM</w:t>
            </w:r>
            <w:r w:rsidR="00AB2789">
              <w:rPr>
                <w:rFonts w:ascii="Arial" w:hAnsi="Arial" w:cs="Arial"/>
                <w:color w:val="auto"/>
              </w:rPr>
              <w:t>P</w:t>
            </w:r>
            <w:r w:rsidRPr="00AB2789">
              <w:rPr>
                <w:rFonts w:ascii="Arial" w:hAnsi="Arial" w:cs="Arial"/>
                <w:color w:val="auto"/>
              </w:rPr>
              <w:t>P-stack based architecture, systems development life cycle management</w:t>
            </w:r>
            <w:r w:rsidRPr="006954C1">
              <w:rPr>
                <w:color w:val="auto"/>
              </w:rPr>
              <w:t>, version control, application maintenance and support techniques, bug/issue tracking.</w:t>
            </w:r>
          </w:p>
          <w:p w14:paraId="3455AD94" w14:textId="77777777" w:rsidR="00D34AE1" w:rsidRPr="006954C1" w:rsidRDefault="00D34AE1" w:rsidP="00D34AE1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6954C1">
              <w:rPr>
                <w:color w:val="auto"/>
              </w:rPr>
              <w:t>Developed websites using JavaScript frameworks such as React JS.</w:t>
            </w:r>
          </w:p>
          <w:p w14:paraId="55F0E3AD" w14:textId="77777777" w:rsidR="00D34AE1" w:rsidRPr="006954C1" w:rsidRDefault="00D34AE1" w:rsidP="00D34AE1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6954C1">
              <w:rPr>
                <w:color w:val="auto"/>
              </w:rPr>
              <w:t>Good experience working on CSS     Background, CSS Positioning, CSS Text, CSS Border, CSS Margin, CSS Padding, CSS Table, Pseudo Classes, Pseudo Elements and CSS Behaviors</w:t>
            </w:r>
          </w:p>
          <w:p w14:paraId="155B46AE" w14:textId="77777777" w:rsidR="00D34AE1" w:rsidRPr="006954C1" w:rsidRDefault="00D34AE1" w:rsidP="00D34AE1">
            <w:pPr>
              <w:pStyle w:val="ResumeText"/>
              <w:numPr>
                <w:ilvl w:val="0"/>
                <w:numId w:val="3"/>
              </w:numPr>
              <w:rPr>
                <w:rFonts w:ascii="Georgia" w:hAnsi="Georgia"/>
                <w:color w:val="auto"/>
              </w:rPr>
            </w:pPr>
            <w:r w:rsidRPr="006954C1">
              <w:rPr>
                <w:rFonts w:ascii="Georgia" w:hAnsi="Georgia"/>
                <w:color w:val="auto"/>
              </w:rPr>
              <w:t>Experience in developing applications using CSS3 Media Queries, SASS, LESS and Responsive Web Design making.</w:t>
            </w:r>
          </w:p>
          <w:p w14:paraId="69B34B17" w14:textId="77777777" w:rsidR="00D34AE1" w:rsidRPr="006954C1" w:rsidRDefault="00D34AE1" w:rsidP="00D34AE1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6954C1">
              <w:rPr>
                <w:color w:val="auto"/>
              </w:rPr>
              <w:t>Experience in using Webpack as module bundler and performing most of the tasks.</w:t>
            </w:r>
          </w:p>
          <w:p w14:paraId="1E548EF1" w14:textId="77777777" w:rsidR="00D34AE1" w:rsidRPr="006954C1" w:rsidRDefault="00D34AE1" w:rsidP="00D34AE1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6954C1">
              <w:rPr>
                <w:color w:val="auto"/>
              </w:rPr>
              <w:t xml:space="preserve">Good Experience in React JS, React Native, Node JS, Vue JS, Web Pack and JavaScript. </w:t>
            </w:r>
          </w:p>
          <w:p w14:paraId="2CFC885F" w14:textId="77777777" w:rsidR="00D34AE1" w:rsidRDefault="00D34AE1" w:rsidP="00D34AE1">
            <w:pPr>
              <w:pStyle w:val="ResumeText"/>
              <w:numPr>
                <w:ilvl w:val="0"/>
                <w:numId w:val="3"/>
              </w:numPr>
            </w:pPr>
            <w:r w:rsidRPr="006954C1">
              <w:rPr>
                <w:color w:val="auto"/>
              </w:rPr>
              <w:t xml:space="preserve">Dynamic applications to consume </w:t>
            </w:r>
            <w:r w:rsidRPr="006954C1">
              <w:rPr>
                <w:rFonts w:ascii="Georgia" w:hAnsi="Georgia"/>
                <w:color w:val="auto"/>
              </w:rPr>
              <w:t>APIs, XML</w:t>
            </w:r>
            <w:r w:rsidRPr="006954C1">
              <w:rPr>
                <w:color w:val="auto"/>
              </w:rPr>
              <w:t xml:space="preserve"> and JavaScript with </w:t>
            </w:r>
            <w:r>
              <w:t>CSS.</w:t>
            </w:r>
          </w:p>
          <w:p w14:paraId="6F086FAA" w14:textId="77777777" w:rsidR="00D34AE1" w:rsidRDefault="00D34AE1" w:rsidP="00D34AE1">
            <w:pPr>
              <w:pStyle w:val="ResumeText"/>
              <w:numPr>
                <w:ilvl w:val="0"/>
                <w:numId w:val="3"/>
              </w:numPr>
            </w:pPr>
            <w:r>
              <w:t>Extensive experience in Building web applications using Kendo UI widgets, jQuery, React JS.</w:t>
            </w:r>
          </w:p>
          <w:p w14:paraId="31B0ADB7" w14:textId="77777777" w:rsidR="00D34AE1" w:rsidRDefault="00D34AE1" w:rsidP="00D34AE1">
            <w:pPr>
              <w:pStyle w:val="ResumeText"/>
              <w:numPr>
                <w:ilvl w:val="0"/>
                <w:numId w:val="3"/>
              </w:numPr>
            </w:pPr>
            <w:r>
              <w:t>Experience with Web 2.0 User Interfaces; W3C standards and specifications, and user-centered design principles.</w:t>
            </w:r>
          </w:p>
          <w:p w14:paraId="6205211E" w14:textId="77777777" w:rsidR="00D34AE1" w:rsidRDefault="00D34AE1" w:rsidP="00D34AE1">
            <w:pPr>
              <w:pStyle w:val="ResumeText"/>
              <w:numPr>
                <w:ilvl w:val="0"/>
                <w:numId w:val="3"/>
              </w:numPr>
            </w:pPr>
            <w:r>
              <w:t>Implemented REST Microservices using spring boot. Generated Metrics with method level granularity and Persistence using Spring AOP and Spring Actuator.</w:t>
            </w:r>
          </w:p>
          <w:p w14:paraId="79D45B5B" w14:textId="77777777" w:rsidR="00D34AE1" w:rsidRDefault="00D34AE1" w:rsidP="00D34AE1">
            <w:pPr>
              <w:pStyle w:val="ResumeText"/>
              <w:numPr>
                <w:ilvl w:val="0"/>
                <w:numId w:val="3"/>
              </w:numPr>
            </w:pPr>
            <w:r>
              <w:t>Experience in using build/deploy    tools such as Docker for Continuous Integration &amp; Deployment for Microservices.</w:t>
            </w:r>
          </w:p>
          <w:p w14:paraId="550851E7" w14:textId="48F84B3A" w:rsidR="00E22BE7" w:rsidRPr="00BD3A50" w:rsidRDefault="00D34AE1" w:rsidP="00D34AE1">
            <w:pPr>
              <w:pStyle w:val="ResumeText"/>
              <w:numPr>
                <w:ilvl w:val="0"/>
                <w:numId w:val="3"/>
              </w:numPr>
            </w:pPr>
            <w:r>
              <w:lastRenderedPageBreak/>
              <w:t>Expertise in developing large scale single page web applications using React and angular.</w:t>
            </w:r>
          </w:p>
        </w:tc>
      </w:tr>
      <w:tr w:rsidR="00E22BE7" w14:paraId="6EF2CCBD" w14:textId="77777777" w:rsidTr="006954C1">
        <w:tc>
          <w:tcPr>
            <w:tcW w:w="1620" w:type="dxa"/>
            <w:tcBorders>
              <w:top w:val="single" w:sz="4" w:space="0" w:color="7E97AD" w:themeColor="accent1"/>
            </w:tcBorders>
            <w:tcMar>
              <w:right w:w="475" w:type="dxa"/>
            </w:tcMar>
          </w:tcPr>
          <w:p w14:paraId="5C4A24F3" w14:textId="77777777" w:rsidR="00E22BE7" w:rsidRDefault="00000000">
            <w:pPr>
              <w:pStyle w:val="Heading1"/>
              <w:outlineLvl w:val="0"/>
            </w:pPr>
            <w:sdt>
              <w:sdtPr>
                <w:id w:val="-2118134873"/>
                <w:placeholder>
                  <w:docPart w:val="116D81451B464763BCF1EAFE69D38C0E"/>
                </w:placeholder>
                <w:temporary/>
                <w:showingPlcHdr/>
                <w15:appearance w15:val="hidden"/>
              </w:sdtPr>
              <w:sdtContent>
                <w:r w:rsidR="00F004C8">
                  <w:t>Experience</w:t>
                </w:r>
              </w:sdtContent>
            </w:sdt>
          </w:p>
        </w:tc>
        <w:tc>
          <w:tcPr>
            <w:tcW w:w="8460" w:type="dxa"/>
            <w:tcBorders>
              <w:top w:val="single" w:sz="4" w:space="0" w:color="7E97AD" w:themeColor="accent1"/>
            </w:tcBorders>
          </w:tcPr>
          <w:p w14:paraId="18A7240D" w14:textId="77777777" w:rsidR="00D34AE1" w:rsidRPr="00D34AE1" w:rsidRDefault="00D34AE1" w:rsidP="00D34AE1">
            <w:pPr>
              <w:pStyle w:val="Heading2"/>
              <w:outlineLvl w:val="1"/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2020 – PRESENT</w:t>
            </w:r>
          </w:p>
          <w:p w14:paraId="5F1EC849" w14:textId="77777777" w:rsidR="00D34AE1" w:rsidRPr="00D34AE1" w:rsidRDefault="00D34AE1" w:rsidP="00D34AE1">
            <w:pPr>
              <w:pStyle w:val="Heading2"/>
              <w:outlineLvl w:val="1"/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UI DEVELOPER, LEGION TECHNOLOGY</w:t>
            </w:r>
          </w:p>
          <w:p w14:paraId="3AF66FE3" w14:textId="77777777" w:rsidR="00D34AE1" w:rsidRPr="00D34AE1" w:rsidRDefault="00D34AE1" w:rsidP="00D34AE1">
            <w:pPr>
              <w:pStyle w:val="ResumeText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Involved in analysis, design, and programming.</w:t>
            </w:r>
          </w:p>
          <w:p w14:paraId="1B2F295D" w14:textId="77777777" w:rsidR="00D34AE1" w:rsidRPr="00D34AE1" w:rsidRDefault="00D34AE1" w:rsidP="00D34AE1">
            <w:pPr>
              <w:pStyle w:val="ResumeText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Working as a React.js Developer</w:t>
            </w:r>
          </w:p>
          <w:p w14:paraId="7B529CB7" w14:textId="77777777" w:rsidR="00D34AE1" w:rsidRPr="00D34AE1" w:rsidRDefault="00D34AE1" w:rsidP="00D34AE1">
            <w:pPr>
              <w:pStyle w:val="ResumeText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Created HTML tables</w:t>
            </w:r>
          </w:p>
          <w:p w14:paraId="2B5300B5" w14:textId="77777777" w:rsidR="00D34AE1" w:rsidRPr="00D34AE1" w:rsidRDefault="00D34AE1" w:rsidP="00D34AE1">
            <w:pPr>
              <w:pStyle w:val="ResumeText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Worked on ES6 JavaScript, DOM, CSS, SCSS, HTML, and front-end languages.</w:t>
            </w:r>
          </w:p>
          <w:p w14:paraId="2A4EECB5" w14:textId="77777777" w:rsidR="00D34AE1" w:rsidRPr="00D34AE1" w:rsidRDefault="00D34AE1" w:rsidP="00D34AE1">
            <w:pPr>
              <w:pStyle w:val="ResumeText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 xml:space="preserve">Worked on </w:t>
            </w:r>
            <w:r w:rsidRPr="00AB2789">
              <w:rPr>
                <w:rFonts w:asciiTheme="majorHAnsi" w:hAnsiTheme="majorHAnsi" w:cstheme="majorHAnsi"/>
                <w:shd w:val="clear" w:color="auto" w:fill="FFFFFF"/>
              </w:rPr>
              <w:t>REACT tools including React.js</w:t>
            </w:r>
            <w:r w:rsidRPr="00D34AE1">
              <w:rPr>
                <w:shd w:val="clear" w:color="auto" w:fill="FFFFFF"/>
              </w:rPr>
              <w:t>, Webpack, Redux and NPM.</w:t>
            </w:r>
          </w:p>
          <w:p w14:paraId="30DBA423" w14:textId="77777777" w:rsidR="00D34AE1" w:rsidRPr="00D34AE1" w:rsidRDefault="00D34AE1" w:rsidP="00D34AE1">
            <w:pPr>
              <w:pStyle w:val="ResumeText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Worked on API’s including SOAP and REST</w:t>
            </w:r>
          </w:p>
          <w:p w14:paraId="75349805" w14:textId="77777777" w:rsidR="00D34AE1" w:rsidRPr="00D34AE1" w:rsidRDefault="00D34AE1" w:rsidP="00D34AE1">
            <w:pPr>
              <w:pStyle w:val="ResumeText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Involved in user interface design.</w:t>
            </w:r>
          </w:p>
          <w:p w14:paraId="7DB8F8B1" w14:textId="77777777" w:rsidR="00D34AE1" w:rsidRPr="00D34AE1" w:rsidRDefault="00D34AE1" w:rsidP="00D34AE1">
            <w:pPr>
              <w:pStyle w:val="ResumeText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Worked on testing frameworks including Mocha and Jest.</w:t>
            </w:r>
          </w:p>
          <w:p w14:paraId="3C298853" w14:textId="77777777" w:rsidR="00D34AE1" w:rsidRPr="00D34AE1" w:rsidRDefault="00D34AE1" w:rsidP="00D34AE1">
            <w:pPr>
              <w:pStyle w:val="ResumeText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Understands the architecture and design specifications and develops NodeJS based multi-layer web applications.</w:t>
            </w:r>
          </w:p>
          <w:p w14:paraId="205FB2E5" w14:textId="77777777" w:rsidR="00D34AE1" w:rsidRPr="00D34AE1" w:rsidRDefault="00D34AE1" w:rsidP="00D34AE1">
            <w:pPr>
              <w:pStyle w:val="ResumeText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As per client requirement, followed Agile methodologies. Daily attended stand up update call with client and give the demo on requirement every sprint.</w:t>
            </w:r>
          </w:p>
          <w:p w14:paraId="125EAD65" w14:textId="77777777" w:rsidR="00D34AE1" w:rsidRPr="00D34AE1" w:rsidRDefault="00D34AE1" w:rsidP="00D34AE1">
            <w:pPr>
              <w:pStyle w:val="ResumeText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Once development done, move to the testing and push the code into the production. Followed CI/CD pipeline and used GitLab.</w:t>
            </w:r>
          </w:p>
          <w:p w14:paraId="552EC9FE" w14:textId="77777777" w:rsidR="00D34AE1" w:rsidRPr="00D34AE1" w:rsidRDefault="00D34AE1" w:rsidP="00D34AE1">
            <w:pPr>
              <w:pStyle w:val="ResumeText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Used launchpad for build and Deployment.</w:t>
            </w:r>
          </w:p>
          <w:p w14:paraId="7F07E7FE" w14:textId="77777777" w:rsidR="00D34AE1" w:rsidRPr="00D34AE1" w:rsidRDefault="00D34AE1" w:rsidP="00D34AE1">
            <w:pPr>
              <w:pStyle w:val="ResumeText"/>
              <w:rPr>
                <w:shd w:val="clear" w:color="auto" w:fill="FFFFFF"/>
              </w:rPr>
            </w:pPr>
          </w:p>
          <w:p w14:paraId="6D5BE97E" w14:textId="77777777" w:rsidR="00D34AE1" w:rsidRPr="00D34AE1" w:rsidRDefault="00D34AE1" w:rsidP="00D34AE1">
            <w:pPr>
              <w:pStyle w:val="Heading2"/>
              <w:outlineLvl w:val="1"/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2019 – 2020</w:t>
            </w:r>
          </w:p>
          <w:p w14:paraId="7A19681A" w14:textId="77777777" w:rsidR="00D34AE1" w:rsidRPr="00D34AE1" w:rsidRDefault="00D34AE1" w:rsidP="00D34AE1">
            <w:pPr>
              <w:pStyle w:val="Heading2"/>
              <w:outlineLvl w:val="1"/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DEVELOPER, COHORT INC</w:t>
            </w:r>
          </w:p>
          <w:p w14:paraId="3BBBABDA" w14:textId="77777777" w:rsidR="00D34AE1" w:rsidRPr="00D34AE1" w:rsidRDefault="00D34AE1" w:rsidP="00D34AE1">
            <w:pPr>
              <w:pStyle w:val="ResumeTex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Involved in Software Development Life Cycle phases like requirements gathering, Analysis, Design and Development.</w:t>
            </w:r>
          </w:p>
          <w:p w14:paraId="29BC8E28" w14:textId="77777777" w:rsidR="00D34AE1" w:rsidRPr="00D34AE1" w:rsidRDefault="00D34AE1" w:rsidP="00D34AE1">
            <w:pPr>
              <w:pStyle w:val="ResumeTex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Worked on React, Redux, Node JS and ES6 JavaScript.</w:t>
            </w:r>
          </w:p>
          <w:p w14:paraId="41A664B4" w14:textId="77777777" w:rsidR="00D34AE1" w:rsidRPr="00D34AE1" w:rsidRDefault="00D34AE1" w:rsidP="00D34AE1">
            <w:pPr>
              <w:pStyle w:val="ResumeTex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 xml:space="preserve">Installed </w:t>
            </w:r>
            <w:proofErr w:type="spellStart"/>
            <w:r w:rsidRPr="00D34AE1">
              <w:rPr>
                <w:shd w:val="clear" w:color="auto" w:fill="FFFFFF"/>
              </w:rPr>
              <w:t>mySQL</w:t>
            </w:r>
            <w:proofErr w:type="spellEnd"/>
            <w:r w:rsidRPr="00D34AE1">
              <w:rPr>
                <w:shd w:val="clear" w:color="auto" w:fill="FFFFFF"/>
              </w:rPr>
              <w:t xml:space="preserve"> Workbench to run queries</w:t>
            </w:r>
          </w:p>
          <w:p w14:paraId="277234DE" w14:textId="77777777" w:rsidR="00D34AE1" w:rsidRPr="00D34AE1" w:rsidRDefault="00D34AE1" w:rsidP="00D34AE1">
            <w:pPr>
              <w:pStyle w:val="ResumeTex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Worked on Class Components, State and Props.</w:t>
            </w:r>
          </w:p>
          <w:p w14:paraId="6362FC91" w14:textId="77777777" w:rsidR="00D34AE1" w:rsidRPr="00D34AE1" w:rsidRDefault="00D34AE1" w:rsidP="00D34AE1">
            <w:pPr>
              <w:pStyle w:val="ResumeTex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Worked on custom application development.</w:t>
            </w:r>
          </w:p>
          <w:p w14:paraId="6780314C" w14:textId="77777777" w:rsidR="00D34AE1" w:rsidRPr="00D34AE1" w:rsidRDefault="00D34AE1" w:rsidP="00D34AE1">
            <w:pPr>
              <w:pStyle w:val="ResumeTex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Used with other applications using web services and other technologies.</w:t>
            </w:r>
          </w:p>
          <w:p w14:paraId="3BF01CA8" w14:textId="77777777" w:rsidR="00D34AE1" w:rsidRPr="00D34AE1" w:rsidRDefault="00D34AE1" w:rsidP="00D34AE1">
            <w:pPr>
              <w:pStyle w:val="ResumeTex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Worked on using HTML, CSS, SCSS, REST APIs and SQL/</w:t>
            </w:r>
            <w:proofErr w:type="spellStart"/>
            <w:r w:rsidRPr="00D34AE1">
              <w:rPr>
                <w:shd w:val="clear" w:color="auto" w:fill="FFFFFF"/>
              </w:rPr>
              <w:t>mySQL</w:t>
            </w:r>
            <w:proofErr w:type="spellEnd"/>
            <w:r w:rsidRPr="00D34AE1">
              <w:rPr>
                <w:shd w:val="clear" w:color="auto" w:fill="FFFFFF"/>
              </w:rPr>
              <w:t>.</w:t>
            </w:r>
          </w:p>
          <w:p w14:paraId="05883007" w14:textId="77777777" w:rsidR="00D34AE1" w:rsidRPr="00D34AE1" w:rsidRDefault="00D34AE1" w:rsidP="00D34AE1">
            <w:pPr>
              <w:pStyle w:val="ResumeTex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 xml:space="preserve">Optimized </w:t>
            </w:r>
            <w:proofErr w:type="spellStart"/>
            <w:r w:rsidRPr="00D34AE1">
              <w:rPr>
                <w:shd w:val="clear" w:color="auto" w:fill="FFFFFF"/>
              </w:rPr>
              <w:t>mySQL</w:t>
            </w:r>
            <w:proofErr w:type="spellEnd"/>
            <w:r w:rsidRPr="00D34AE1">
              <w:rPr>
                <w:shd w:val="clear" w:color="auto" w:fill="FFFFFF"/>
              </w:rPr>
              <w:t xml:space="preserve"> queries</w:t>
            </w:r>
          </w:p>
          <w:p w14:paraId="54A72B99" w14:textId="77777777" w:rsidR="00D34AE1" w:rsidRPr="00D34AE1" w:rsidRDefault="00D34AE1" w:rsidP="00D34AE1">
            <w:pPr>
              <w:pStyle w:val="ResumeTex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Worked on JEST for Unit testing.</w:t>
            </w:r>
          </w:p>
          <w:p w14:paraId="2C40691F" w14:textId="77777777" w:rsidR="00D34AE1" w:rsidRPr="00D34AE1" w:rsidRDefault="00D34AE1" w:rsidP="00D34AE1">
            <w:pPr>
              <w:pStyle w:val="ResumeTex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Followed Agile methodology, Attended daily scrum calls and interaction with client. Give the demo to the client every sprint.</w:t>
            </w:r>
          </w:p>
          <w:p w14:paraId="3E0D8A40" w14:textId="77777777" w:rsidR="00D34AE1" w:rsidRPr="00D34AE1" w:rsidRDefault="00D34AE1" w:rsidP="00D34AE1">
            <w:pPr>
              <w:pStyle w:val="ResumeTex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Ability to manage multiple projects/deadlines.</w:t>
            </w:r>
          </w:p>
          <w:p w14:paraId="287D97BD" w14:textId="77777777" w:rsidR="00D34AE1" w:rsidRPr="00D34AE1" w:rsidRDefault="00D34AE1" w:rsidP="00D34AE1">
            <w:pPr>
              <w:pStyle w:val="ResumeTex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lastRenderedPageBreak/>
              <w:t>Used version control tools GitLab and CI/CD.</w:t>
            </w:r>
          </w:p>
          <w:p w14:paraId="7532E302" w14:textId="77777777" w:rsidR="00D34AE1" w:rsidRPr="00D34AE1" w:rsidRDefault="00D34AE1" w:rsidP="00D34AE1">
            <w:pPr>
              <w:pStyle w:val="ResumeText"/>
              <w:rPr>
                <w:shd w:val="clear" w:color="auto" w:fill="FFFFFF"/>
              </w:rPr>
            </w:pPr>
          </w:p>
          <w:p w14:paraId="3C3BAA27" w14:textId="77777777" w:rsidR="00D34AE1" w:rsidRPr="00D34AE1" w:rsidRDefault="00D34AE1" w:rsidP="00D34AE1">
            <w:pPr>
              <w:pStyle w:val="Heading2"/>
              <w:outlineLvl w:val="1"/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2017 – 2020</w:t>
            </w:r>
          </w:p>
          <w:p w14:paraId="57FB7FB2" w14:textId="77777777" w:rsidR="00D34AE1" w:rsidRPr="00D34AE1" w:rsidRDefault="00D34AE1" w:rsidP="00D34AE1">
            <w:pPr>
              <w:pStyle w:val="Heading2"/>
              <w:outlineLvl w:val="1"/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DEVELOPER, OPTIO LLC</w:t>
            </w:r>
          </w:p>
          <w:p w14:paraId="665EAE39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Involved in Software Development Life Cycle phases like requirements gathering, Analysis, Design and Development.</w:t>
            </w:r>
          </w:p>
          <w:p w14:paraId="594EA363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 xml:space="preserve">Integrated web applications with </w:t>
            </w:r>
            <w:proofErr w:type="spellStart"/>
            <w:r w:rsidRPr="00D34AE1">
              <w:rPr>
                <w:shd w:val="clear" w:color="auto" w:fill="FFFFFF"/>
              </w:rPr>
              <w:t>mySQL</w:t>
            </w:r>
            <w:proofErr w:type="spellEnd"/>
            <w:r w:rsidRPr="00D34AE1">
              <w:rPr>
                <w:shd w:val="clear" w:color="auto" w:fill="FFFFFF"/>
              </w:rPr>
              <w:t xml:space="preserve"> and Mongo</w:t>
            </w:r>
          </w:p>
          <w:p w14:paraId="38DEEF46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Designed and developed web pages using with HTML5, DHTML, XHTML, CSS3, Ajax and jQuery based on the W3C standards and Web 2.0.</w:t>
            </w:r>
          </w:p>
          <w:p w14:paraId="5B8E0FE5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 xml:space="preserve">Developed various UI </w:t>
            </w:r>
          </w:p>
          <w:p w14:paraId="74049842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 xml:space="preserve">(User Interface) components using React JS, </w:t>
            </w:r>
            <w:proofErr w:type="gramStart"/>
            <w:r w:rsidRPr="00D34AE1">
              <w:rPr>
                <w:shd w:val="clear" w:color="auto" w:fill="FFFFFF"/>
              </w:rPr>
              <w:t>JSON</w:t>
            </w:r>
            <w:proofErr w:type="gramEnd"/>
            <w:r w:rsidRPr="00D34AE1">
              <w:rPr>
                <w:shd w:val="clear" w:color="auto" w:fill="FFFFFF"/>
              </w:rPr>
              <w:t xml:space="preserve"> and HTML.</w:t>
            </w:r>
          </w:p>
          <w:p w14:paraId="6F521489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Designed dynamic and browser compatible pages using HTML5, CSS3, JavaScript, Bootstrap, Ajax, and React JS.</w:t>
            </w:r>
          </w:p>
          <w:p w14:paraId="3AEAAFA6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Extensive experience of Object-Oriented JavaScript design pattern and JavaScript MVC Patterns Preferably React JS.</w:t>
            </w:r>
          </w:p>
          <w:p w14:paraId="58615216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 xml:space="preserve">Involved in implementing MVC architecture to separate business logic from the view using OOP.  </w:t>
            </w:r>
          </w:p>
          <w:p w14:paraId="28970D94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 xml:space="preserve">Front-end development utilizing JavaScript frameworks such as React JS, jQuery. </w:t>
            </w:r>
          </w:p>
          <w:p w14:paraId="45F0BCB5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Developed a Utility function to increase the reusability of the code in different places.</w:t>
            </w:r>
          </w:p>
          <w:p w14:paraId="3F8452B5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Worked on Media Queries as a complement to the Grid System of UI Bootstrap to facilitate the implementation of the responsiveness.</w:t>
            </w:r>
          </w:p>
          <w:p w14:paraId="5265B342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Developed websites using JavaScript frameworks such as React JS.</w:t>
            </w:r>
          </w:p>
          <w:p w14:paraId="229ACC16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Designed and implemented a SPA (Single Page Application) in React JS.</w:t>
            </w:r>
          </w:p>
          <w:p w14:paraId="27942B0E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 xml:space="preserve">Designed Frontend within object-oriented JavaScript Framework like bootstrap, React JS. </w:t>
            </w:r>
          </w:p>
          <w:p w14:paraId="7A44815D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Worked on JavaScript frameworks (React JS) to argument browser-based applications.</w:t>
            </w:r>
          </w:p>
          <w:p w14:paraId="3123BF5A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 xml:space="preserve">Web Forms / MVC / Web API and (built on) backbends. </w:t>
            </w:r>
          </w:p>
          <w:p w14:paraId="4370AF32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Actively involved in using React JS, HTML5 to enable client-side date to meet specific criteria by applying various validation variables and used the AngularJS validation CSS classes to provide visual feedback on validation.</w:t>
            </w:r>
          </w:p>
          <w:p w14:paraId="54FDE04A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Designed applications that execute on various browsers such as Internet Explorer, Mozilla.</w:t>
            </w:r>
          </w:p>
          <w:p w14:paraId="2A924988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 xml:space="preserve">Involved in continuous integration (CI) using Jenkins web server. </w:t>
            </w:r>
          </w:p>
          <w:p w14:paraId="491BA74B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Firefox, Google chrome and opera using various debugging tools like firebug/IE developer tools.</w:t>
            </w:r>
          </w:p>
          <w:p w14:paraId="44EDCDA0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lastRenderedPageBreak/>
              <w:t xml:space="preserve">Experience with modern front-end frameworks such as React JS, Node JS, JavaScript, jQuery, JSON, HTML5 and CSS3 </w:t>
            </w:r>
          </w:p>
          <w:p w14:paraId="71F643BF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Involved in the creation of interface to manage user menu and Bulk update of Attributes using React JS.</w:t>
            </w:r>
          </w:p>
          <w:p w14:paraId="0F91E150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Used CSS Preprocessors like LESS and SASS to increase user experience for button.</w:t>
            </w:r>
          </w:p>
          <w:p w14:paraId="3C71A5CF" w14:textId="1710417F" w:rsidR="00E22BE7" w:rsidRPr="00AD3F86" w:rsidRDefault="00E22BE7">
            <w:pPr>
              <w:pStyle w:val="ResumeText"/>
              <w:rPr>
                <w:shd w:val="clear" w:color="auto" w:fill="FFFFFF"/>
              </w:rPr>
            </w:pPr>
          </w:p>
        </w:tc>
      </w:tr>
      <w:tr w:rsidR="00AD3F86" w14:paraId="1F8ECEA5" w14:textId="77777777" w:rsidTr="006954C1">
        <w:tc>
          <w:tcPr>
            <w:tcW w:w="1620" w:type="dxa"/>
            <w:tcMar>
              <w:right w:w="475" w:type="dxa"/>
            </w:tcMar>
          </w:tcPr>
          <w:p w14:paraId="73A566FE" w14:textId="77777777" w:rsidR="00AD3F86" w:rsidRDefault="00000000" w:rsidP="00AD3F86">
            <w:pPr>
              <w:pStyle w:val="Heading1"/>
              <w:outlineLvl w:val="0"/>
            </w:pPr>
            <w:sdt>
              <w:sdtPr>
                <w:id w:val="1451826762"/>
                <w:placeholder>
                  <w:docPart w:val="91F7188C10F2485DBBE5B4C82301CB58"/>
                </w:placeholder>
                <w:temporary/>
                <w:showingPlcHdr/>
                <w15:appearance w15:val="hidden"/>
              </w:sdtPr>
              <w:sdtContent>
                <w:r w:rsidR="00F004C8">
                  <w:t>Education</w:t>
                </w:r>
              </w:sdtContent>
            </w:sdt>
          </w:p>
        </w:tc>
        <w:tc>
          <w:tcPr>
            <w:tcW w:w="8460" w:type="dxa"/>
          </w:tcPr>
          <w:p w14:paraId="7C25C6D8" w14:textId="77777777" w:rsidR="00D34AE1" w:rsidRDefault="00D34AE1" w:rsidP="00D34AE1">
            <w:pPr>
              <w:pStyle w:val="Heading2"/>
              <w:outlineLvl w:val="1"/>
            </w:pPr>
            <w:r>
              <w:t>12 2016</w:t>
            </w:r>
          </w:p>
          <w:p w14:paraId="504A4B8C" w14:textId="77777777" w:rsidR="00D34AE1" w:rsidRDefault="00D34AE1" w:rsidP="00D34AE1">
            <w:pPr>
              <w:pStyle w:val="Heading2"/>
              <w:outlineLvl w:val="1"/>
            </w:pPr>
            <w:proofErr w:type="gramStart"/>
            <w:r>
              <w:t>MASTERS OF COMPUTER SCIENCE</w:t>
            </w:r>
            <w:proofErr w:type="gramEnd"/>
            <w:r>
              <w:t>, LUDUS UNIVERSITY</w:t>
            </w:r>
          </w:p>
          <w:p w14:paraId="4D411618" w14:textId="77777777" w:rsidR="00D34AE1" w:rsidRDefault="00D34AE1" w:rsidP="00D34AE1">
            <w:pPr>
              <w:pStyle w:val="Heading2"/>
              <w:outlineLvl w:val="1"/>
            </w:pPr>
          </w:p>
          <w:p w14:paraId="54F9878F" w14:textId="77777777" w:rsidR="00D34AE1" w:rsidRDefault="00D34AE1" w:rsidP="00D34AE1">
            <w:pPr>
              <w:pStyle w:val="Heading2"/>
              <w:outlineLvl w:val="1"/>
            </w:pPr>
            <w:r>
              <w:t>06/2014</w:t>
            </w:r>
          </w:p>
          <w:p w14:paraId="2C5A4ED3" w14:textId="03D267EC" w:rsidR="00AD3F86" w:rsidRDefault="00D34AE1" w:rsidP="00D34AE1">
            <w:pPr>
              <w:pStyle w:val="Heading2"/>
              <w:outlineLvl w:val="1"/>
            </w:pPr>
            <w:proofErr w:type="gramStart"/>
            <w:r>
              <w:t>BACHELORS OF ARTS</w:t>
            </w:r>
            <w:proofErr w:type="gramEnd"/>
            <w:r>
              <w:t>, GRAMMATICUS UNIVERSITY</w:t>
            </w:r>
          </w:p>
        </w:tc>
      </w:tr>
      <w:tr w:rsidR="00AD3F86" w14:paraId="25BC5478" w14:textId="77777777" w:rsidTr="006954C1">
        <w:tc>
          <w:tcPr>
            <w:tcW w:w="1620" w:type="dxa"/>
            <w:tcMar>
              <w:right w:w="475" w:type="dxa"/>
            </w:tcMar>
          </w:tcPr>
          <w:p w14:paraId="449A4930" w14:textId="77777777" w:rsidR="00AD3F86" w:rsidRDefault="00000000" w:rsidP="00AD3F86">
            <w:pPr>
              <w:pStyle w:val="Heading1"/>
              <w:outlineLvl w:val="0"/>
            </w:pPr>
            <w:sdt>
              <w:sdtPr>
                <w:id w:val="633614004"/>
                <w:placeholder>
                  <w:docPart w:val="1D866E33FDB9499998881543A9B83221"/>
                </w:placeholder>
                <w:temporary/>
                <w:showingPlcHdr/>
                <w15:appearance w15:val="hidden"/>
              </w:sdtPr>
              <w:sdtContent>
                <w:r w:rsidR="00F004C8">
                  <w:t>Skills &amp; interests</w:t>
                </w:r>
              </w:sdtContent>
            </w:sdt>
          </w:p>
        </w:tc>
        <w:tc>
          <w:tcPr>
            <w:tcW w:w="8460" w:type="dxa"/>
          </w:tcPr>
          <w:p w14:paraId="7B22AC77" w14:textId="77777777" w:rsidR="00D34AE1" w:rsidRPr="006E1507" w:rsidRDefault="00D34AE1" w:rsidP="00D34AE1">
            <w:r>
              <w:t>In my free time I regularly compete in gladiatorial games with a focus on javelin distance throwing.  During the winter I have been translating the works of Ovid.</w:t>
            </w:r>
          </w:p>
          <w:p w14:paraId="6DF68795" w14:textId="0AB27442" w:rsidR="00AD3F86" w:rsidRDefault="00AD3F86" w:rsidP="00AD3F86">
            <w:pPr>
              <w:pStyle w:val="ResumeText"/>
            </w:pPr>
          </w:p>
        </w:tc>
      </w:tr>
    </w:tbl>
    <w:p w14:paraId="45014474" w14:textId="77777777" w:rsidR="00E22BE7" w:rsidRDefault="00E22BE7"/>
    <w:sectPr w:rsidR="00E22BE7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09B95" w14:textId="77777777" w:rsidR="00880F79" w:rsidRDefault="00880F79">
      <w:pPr>
        <w:spacing w:after="0" w:line="240" w:lineRule="auto"/>
      </w:pPr>
      <w:r>
        <w:separator/>
      </w:r>
    </w:p>
  </w:endnote>
  <w:endnote w:type="continuationSeparator" w:id="0">
    <w:p w14:paraId="52F3FFAD" w14:textId="77777777" w:rsidR="00880F79" w:rsidRDefault="00880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C8994" w14:textId="77777777" w:rsidR="00880F79" w:rsidRDefault="00880F79">
      <w:pPr>
        <w:spacing w:after="0" w:line="240" w:lineRule="auto"/>
      </w:pPr>
      <w:r>
        <w:separator/>
      </w:r>
    </w:p>
  </w:footnote>
  <w:footnote w:type="continuationSeparator" w:id="0">
    <w:p w14:paraId="4628CDDB" w14:textId="77777777" w:rsidR="00880F79" w:rsidRDefault="00880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6847081"/>
    <w:multiLevelType w:val="hybridMultilevel"/>
    <w:tmpl w:val="A44E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A3AFF"/>
    <w:multiLevelType w:val="hybridMultilevel"/>
    <w:tmpl w:val="0A30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039F9"/>
    <w:multiLevelType w:val="hybridMultilevel"/>
    <w:tmpl w:val="6596C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6234306"/>
    <w:multiLevelType w:val="hybridMultilevel"/>
    <w:tmpl w:val="0CA2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808308">
    <w:abstractNumId w:val="0"/>
  </w:num>
  <w:num w:numId="2" w16cid:durableId="302853008">
    <w:abstractNumId w:val="4"/>
  </w:num>
  <w:num w:numId="3" w16cid:durableId="1181896516">
    <w:abstractNumId w:val="3"/>
  </w:num>
  <w:num w:numId="4" w16cid:durableId="455560265">
    <w:abstractNumId w:val="5"/>
  </w:num>
  <w:num w:numId="5" w16cid:durableId="1507017789">
    <w:abstractNumId w:val="2"/>
  </w:num>
  <w:num w:numId="6" w16cid:durableId="760756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E1"/>
    <w:rsid w:val="000356AD"/>
    <w:rsid w:val="000D0B2F"/>
    <w:rsid w:val="001E3650"/>
    <w:rsid w:val="00323E65"/>
    <w:rsid w:val="0042556F"/>
    <w:rsid w:val="004938CD"/>
    <w:rsid w:val="004D7F48"/>
    <w:rsid w:val="00667F5D"/>
    <w:rsid w:val="0068534C"/>
    <w:rsid w:val="006954C1"/>
    <w:rsid w:val="007A75A2"/>
    <w:rsid w:val="008232A5"/>
    <w:rsid w:val="00835C8A"/>
    <w:rsid w:val="00880F79"/>
    <w:rsid w:val="00A517E0"/>
    <w:rsid w:val="00AB2789"/>
    <w:rsid w:val="00AD3F86"/>
    <w:rsid w:val="00B60EDC"/>
    <w:rsid w:val="00BD3A50"/>
    <w:rsid w:val="00D34AE1"/>
    <w:rsid w:val="00D96BD4"/>
    <w:rsid w:val="00E22BE7"/>
    <w:rsid w:val="00EC6271"/>
    <w:rsid w:val="00F004C8"/>
    <w:rsid w:val="00F123C4"/>
    <w:rsid w:val="00F2739E"/>
    <w:rsid w:val="00F8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01C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10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E0"/>
  </w:style>
  <w:style w:type="paragraph" w:styleId="Heading1">
    <w:name w:val="heading 1"/>
    <w:basedOn w:val="Normal"/>
    <w:link w:val="Heading1Char"/>
    <w:uiPriority w:val="9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kern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56AD"/>
    <w:rPr>
      <w:rFonts w:eastAsiaTheme="minorHAnsi"/>
      <w:kern w:val="20"/>
    </w:rPr>
  </w:style>
  <w:style w:type="paragraph" w:customStyle="1" w:styleId="ResumeText">
    <w:name w:val="Resume Text"/>
    <w:basedOn w:val="Normal"/>
    <w:uiPriority w:val="10"/>
    <w:qFormat/>
    <w:pPr>
      <w:ind w:right="1440"/>
    </w:pPr>
    <w:rPr>
      <w:rFonts w:eastAsiaTheme="minorHAnsi"/>
      <w:kern w:val="20"/>
    </w:rPr>
  </w:style>
  <w:style w:type="table" w:customStyle="1" w:styleId="ResumeTable">
    <w:name w:val="Resume Table"/>
    <w:basedOn w:val="TableNormal"/>
    <w:uiPriority w:val="99"/>
    <w:rPr>
      <w:rFonts w:eastAsiaTheme="minorHAnsi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kern w:val="20"/>
      <w:sz w:val="18"/>
    </w:rPr>
  </w:style>
  <w:style w:type="paragraph" w:customStyle="1" w:styleId="Name">
    <w:name w:val="Name"/>
    <w:basedOn w:val="Normal"/>
    <w:uiPriority w:val="3"/>
    <w:qFormat/>
    <w:rsid w:val="00F810E5"/>
    <w:pPr>
      <w:spacing w:before="80" w:line="240" w:lineRule="auto"/>
      <w:ind w:left="142" w:right="142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</w:rPr>
  </w:style>
  <w:style w:type="paragraph" w:customStyle="1" w:styleId="Email">
    <w:name w:val="Email"/>
    <w:basedOn w:val="Normal"/>
    <w:uiPriority w:val="1"/>
    <w:qFormat/>
    <w:rsid w:val="00F810E5"/>
    <w:pPr>
      <w:spacing w:before="40" w:after="240" w:line="240" w:lineRule="auto"/>
      <w:jc w:val="right"/>
    </w:pPr>
    <w:rPr>
      <w:rFonts w:eastAsiaTheme="minorHAnsi"/>
      <w:color w:val="577188" w:themeColor="accent1" w:themeShade="BF"/>
      <w:kern w:val="20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56AD"/>
  </w:style>
  <w:style w:type="paragraph" w:styleId="ListParagraph">
    <w:name w:val="List Paragraph"/>
    <w:basedOn w:val="Normal"/>
    <w:semiHidden/>
    <w:rsid w:val="00BD3A50"/>
    <w:pPr>
      <w:widowControl w:val="0"/>
      <w:suppressAutoHyphens/>
      <w:autoSpaceDN w:val="0"/>
      <w:spacing w:after="0"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0356AD"/>
    <w:rPr>
      <w:color w:val="808080"/>
    </w:rPr>
  </w:style>
  <w:style w:type="character" w:styleId="Strong">
    <w:name w:val="Strong"/>
    <w:basedOn w:val="DefaultParagraphFont"/>
    <w:uiPriority w:val="22"/>
    <w:qFormat/>
    <w:rsid w:val="00A517E0"/>
    <w:rPr>
      <w:b/>
      <w:bCs/>
    </w:rPr>
  </w:style>
  <w:style w:type="character" w:styleId="SubtleReference">
    <w:name w:val="Subtle Reference"/>
    <w:basedOn w:val="DefaultParagraphFont"/>
    <w:uiPriority w:val="10"/>
    <w:qFormat/>
    <w:rsid w:val="00D34AE1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john\AppData\Roaming\Microsoft\Templates\Manager%20in%20regulatory%20affair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6D81451B464763BCF1EAFE69D38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AB9EA-0B5A-4278-B5C8-D3493D76EA4C}"/>
      </w:docPartPr>
      <w:docPartBody>
        <w:p w:rsidR="007B12AD" w:rsidRDefault="00000000">
          <w:pPr>
            <w:pStyle w:val="116D81451B464763BCF1EAFE69D38C0E"/>
          </w:pPr>
          <w:r>
            <w:t>Experience</w:t>
          </w:r>
        </w:p>
      </w:docPartBody>
    </w:docPart>
    <w:docPart>
      <w:docPartPr>
        <w:name w:val="91F7188C10F2485DBBE5B4C82301C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CDFF1-4345-4E92-A5FF-21B04A05CE9A}"/>
      </w:docPartPr>
      <w:docPartBody>
        <w:p w:rsidR="007B12AD" w:rsidRDefault="00000000">
          <w:pPr>
            <w:pStyle w:val="91F7188C10F2485DBBE5B4C82301CB58"/>
          </w:pPr>
          <w:r>
            <w:t>Education</w:t>
          </w:r>
        </w:p>
      </w:docPartBody>
    </w:docPart>
    <w:docPart>
      <w:docPartPr>
        <w:name w:val="1D866E33FDB9499998881543A9B83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3D9D8-5BF0-41F0-9513-5F5A93B3BE82}"/>
      </w:docPartPr>
      <w:docPartBody>
        <w:p w:rsidR="007B12AD" w:rsidRDefault="00000000">
          <w:pPr>
            <w:pStyle w:val="1D866E33FDB9499998881543A9B83221"/>
          </w:pPr>
          <w:r>
            <w:t>Skills &amp;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F9"/>
    <w:rsid w:val="006D19F9"/>
    <w:rsid w:val="007B12AD"/>
    <w:rsid w:val="008B5C5B"/>
    <w:rsid w:val="00A3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6D81451B464763BCF1EAFE69D38C0E">
    <w:name w:val="116D81451B464763BCF1EAFE69D38C0E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91F7188C10F2485DBBE5B4C82301CB58">
    <w:name w:val="91F7188C10F2485DBBE5B4C82301CB58"/>
  </w:style>
  <w:style w:type="paragraph" w:customStyle="1" w:styleId="1D866E33FDB9499998881543A9B83221">
    <w:name w:val="1D866E33FDB9499998881543A9B832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DCC3F4-A607-443C-AB67-13D83A209F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D6D947-6FE6-44F4-9574-766722D4548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E8774DA-97AA-4C18-95A5-C3CA39208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Manager in regulatory affairs resume.dotx</Template>
  <TotalTime>0</TotalTime>
  <Pages>4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2022-12-05T14:44:00Z</dcterms:created>
  <dcterms:modified xsi:type="dcterms:W3CDTF">2022-12-05T14:57:00Z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